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645"/>
        <w:gridCol w:w="90"/>
        <w:gridCol w:w="4428"/>
        <w:gridCol w:w="169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  <w:jc w:val="center"/>
        </w:trPr>
        <w:tc>
          <w:tcPr>
            <w:tcW w:w="145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lang w:val="en-US"/>
              </w:rPr>
              <w:drawing>
                <wp:inline distT="0" distB="0" distL="0" distR="0">
                  <wp:extent cx="783590" cy="783590"/>
                  <wp:effectExtent l="0" t="0" r="0" b="0"/>
                  <wp:docPr id="50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59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MEDICAL EXAMINATION REPORT</w:t>
            </w:r>
          </w:p>
          <w:p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8303" w:type="dxa"/>
            <w:gridSpan w:val="5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4123690</wp:posOffset>
                      </wp:positionH>
                      <wp:positionV relativeFrom="paragraph">
                        <wp:posOffset>83820</wp:posOffset>
                      </wp:positionV>
                      <wp:extent cx="228600" cy="240665"/>
                      <wp:effectExtent l="15240" t="8255" r="13335" b="8255"/>
                      <wp:wrapNone/>
                      <wp:docPr id="30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${ojt}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324.7pt;margin-top:6.6pt;height:18.95pt;width:18pt;z-index:251662336;mso-width-relative:page;mso-height-relative:page;" fillcolor="#FFFFFF" filled="t" stroked="t" coordsize="21600,21600" o:gfxdata="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J0VFbbAAAACQEAAA8AAAAAAAAAAQAgAAAAIgAAAGRycy9kb3ducmV2&#10;LnhtbFBLAQIUABQAAAAIAIdO4kDsGUZfMgIAAIkEAAAOAAAAAAAAAAEAIAAAACoBAABkcnMvZTJv&#10;RG9jLnhtbFBLBQYAAAAABgAGAFkBAADOBQAAAAA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${ojt}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67945</wp:posOffset>
                      </wp:positionV>
                      <wp:extent cx="228600" cy="240665"/>
                      <wp:effectExtent l="15240" t="11430" r="13335" b="14605"/>
                      <wp:wrapNone/>
                      <wp:docPr id="3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${pr}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36.25pt;margin-top:5.35pt;height:18.95pt;width:18pt;z-index:251660288;mso-width-relative:page;mso-height-relative:page;" fillcolor="#FFFFFF" filled="t" stroked="t" coordsize="21600,21600" o:gfxdata="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Fw8SdkAAAAIAQAADwAAAAAAAAABACAAAAAiAAAAZHJzL2Rvd25yZXYu&#10;eG1sUEsBAhQAFAAAAAgAh07iQPaI37UzAgAAiQQAAA4AAAAAAAAAAQAgAAAAKAEAAGRycy9lMm9E&#10;b2MueG1sUEsFBgAAAAAGAAYAWQEAAM0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${pr}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2174875</wp:posOffset>
                      </wp:positionH>
                      <wp:positionV relativeFrom="paragraph">
                        <wp:posOffset>90170</wp:posOffset>
                      </wp:positionV>
                      <wp:extent cx="228600" cy="240665"/>
                      <wp:effectExtent l="15240" t="14605" r="13335" b="11430"/>
                      <wp:wrapNone/>
                      <wp:docPr id="2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40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PH"/>
                                    </w:rPr>
                                    <w:t>${an}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71.25pt;margin-top:7.1pt;height:18.95pt;width:18pt;z-index:251661312;mso-width-relative:page;mso-height-relative:page;" fillcolor="#FFFFFF" filled="t" stroked="t" coordsize="21600,21600" o:gfxdata="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D4+JtwAAAAJAQAADwAAAAAAAAABACAAAAAiAAAAZHJzL2Rvd25y&#10;ZXYueG1sUEsBAhQAFAAAAAgAh07iQCzmNnczAgAAiQQAAA4AAAAAAAAAAQAgAAAAKwEAAGRycy9l&#10;Mm9Eb2MueG1sUEsFBgAAAAAGAAYAWQEAANAFAAAAAA==&#10;">
                      <v:fill on="t" focussize="0,0"/>
                      <v:stroke weight="1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  <w:r>
                              <w:rPr>
                                <w:rFonts w:hint="default"/>
                                <w:lang w:val="en-PH"/>
                              </w:rPr>
                              <w:t>${an}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84455</wp:posOffset>
                      </wp:positionV>
                      <wp:extent cx="5054600" cy="247650"/>
                      <wp:effectExtent l="3810" t="0" r="0" b="635"/>
                      <wp:wrapNone/>
                      <wp:docPr id="2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546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ind w:left="72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t xml:space="preserve">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PRE-EMPLOYMENT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ANNUAL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OJT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3" o:spid="_x0000_s1026" o:spt="202" type="#_x0000_t202" style="position:absolute;left:0pt;margin-left:0.85pt;margin-top:6.65pt;height:19.5pt;width:398pt;z-index:251659264;mso-width-relative:page;mso-height-relative:page;" filled="f" stroked="f" coordsize="21600,21600" o:gfxdata="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bfNutQAAAAHAQAADwAAAAAAAAABACAAAAAiAAAAZHJz&#10;L2Rvd25yZXYueG1sUEsBAhQAFAAAAAgAh07iQI16szEIAgAAFQQAAA4AAAAAAAAAAQAgAAAAIw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PRE-EMPLOYMENT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ANNUAL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OJT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2x2 PHOTO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6118" w:type="dxa"/>
            <w:gridSpan w:val="2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/>
                <w:sz w:val="16"/>
                <w:szCs w:val="16"/>
                <w:lang w:val="en-US"/>
              </w:rPr>
              <w:t>${name}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b/>
                <w:sz w:val="16"/>
                <w:szCs w:val="16"/>
                <w:lang w:val="en-PH"/>
              </w:rPr>
              <w:t>AGE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${age}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SEX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${sex}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CIVIL STATUS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${civil_status}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ADDRESS 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${address}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DATE OF EXAMINATION</w:t>
            </w:r>
          </w:p>
        </w:tc>
        <w:tc>
          <w:tcPr>
            <w:tcW w:w="6118" w:type="dxa"/>
            <w:gridSpan w:val="2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${date_of_examination}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COURSE/DEPARTMENT</w:t>
            </w:r>
          </w:p>
        </w:tc>
        <w:tc>
          <w:tcPr>
            <w:tcW w:w="6118" w:type="dxa"/>
            <w:gridSpan w:val="2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${course_department}</w:t>
            </w:r>
          </w:p>
        </w:tc>
        <w:tc>
          <w:tcPr>
            <w:tcW w:w="2700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MEDICAL 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PRESENT SYMPTOMS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bCs/>
                <w:sz w:val="16"/>
                <w:szCs w:val="16"/>
                <w:lang w:val="en-US"/>
              </w:rPr>
              <w:t>${present_symptoms}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PAST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${past_medical_history}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FAMILY MEDICAL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${family_medical_history}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HISTORY OF OPERATIONS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${history_of_operations}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NECOLOGICAL/OBSTETRICS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${gynecological_obstetrics_history}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PERSONAL / SOCIAL HISTORY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>personal_social_</w:t>
            </w: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history}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PHYSICAL EXAMINATION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GENERAL SURVEY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${general_survey}</w:t>
            </w: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VITAL SIGNS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Heart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${weight}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Respiratory Rate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${respiratory_rate}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095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Blood Pressure</w:t>
            </w:r>
          </w:p>
        </w:tc>
        <w:tc>
          <w:tcPr>
            <w:tcW w:w="4518" w:type="dxa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${blood_pressure}</w:t>
            </w:r>
          </w:p>
        </w:tc>
        <w:tc>
          <w:tcPr>
            <w:tcW w:w="1690" w:type="dxa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Temperature</w:t>
            </w:r>
          </w:p>
        </w:tc>
        <w:tc>
          <w:tcPr>
            <w:tcW w:w="2700" w:type="dxa"/>
            <w:tcBorders>
              <w:left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${temperature}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240" w:lineRule="auto"/>
              <w:ind w:left="0" w:leftChars="0" w:firstLine="0" w:firstLine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SKIN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${skin}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HEENT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${heent}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CHEST AND LUNGS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${chest_and_lungs}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HEART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${heart}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ABDOMEN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${abdomen}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GENITOURINARY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${genitourinary}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EXTREMITIES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${extremities}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NEUROLOGICAL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sz w:val="16"/>
                <w:szCs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szCs w:val="16"/>
                <w:lang w:val="en-US"/>
              </w:rPr>
              <w:t>${neurological}</w:t>
            </w:r>
            <w:r>
              <w:rPr>
                <w:rFonts w:hint="default" w:ascii="Arial" w:hAnsi="Arial" w:cs="Arial"/>
                <w:sz w:val="16"/>
                <w:szCs w:val="16"/>
                <w:lang w:val="en-PH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113665</wp:posOffset>
                      </wp:positionV>
                      <wp:extent cx="5329555" cy="212725"/>
                      <wp:effectExtent l="0" t="0" r="0" b="0"/>
                      <wp:wrapNone/>
                      <wp:docPr id="27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95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Findings: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_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26" o:spt="202" type="#_x0000_t202" style="position:absolute;left:0pt;margin-left:121.35pt;margin-top:8.95pt;height:16.75pt;width:419.65pt;z-index:251664384;mso-width-relative:page;mso-height-relative:page;" filled="f" stroked="f" coordsize="21600,21600" o:gfxdata="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gVpTHXAAAACgEAAA8AAAAAAAAAAQAgAAAAIgAA&#10;AGRycy9kb3ducmV2LnhtbFBLAQIUABQAAAAIAIdO4kASpL/sCQIAABYEAAAOAAAAAAAAAAEAIAAA&#10;ACYBAABkcnMvZTJvRG9jLnhtbFBLBQYAAAAABgAGAFkBAACh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Findings: 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8"/>
                <w:szCs w:val="20"/>
              </w:rPr>
              <w:t>LABORATORY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A. OBC</w:t>
            </w:r>
          </w:p>
        </w:tc>
        <w:tc>
          <w:tcPr>
            <w:tcW w:w="8818" w:type="dxa"/>
            <w:gridSpan w:val="3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cs="Arial"/>
                <w:b w:val="0"/>
                <w:bCs/>
                <w:sz w:val="16"/>
                <w:szCs w:val="16"/>
                <w:lang w:val="en-PH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40640</wp:posOffset>
                      </wp:positionV>
                      <wp:extent cx="126365" cy="107950"/>
                      <wp:effectExtent l="6350" t="6350" r="6985" b="12700"/>
                      <wp:wrapNone/>
                      <wp:docPr id="32" name="Rectangle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25295" y="4637405"/>
                                <a:ext cx="126365" cy="107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PH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.35pt;margin-top:3.2pt;height:8.5pt;width:9.95pt;z-index:251688960;v-text-anchor:middle;mso-width-relative:page;mso-height-relative:page;" filled="f" stroked="t" coordsize="21600,21600" o:gfxdata="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5NIjyNYAAAAGAQAADwAAAAAAAAABACAAAAAiAAAAZHJzL2Rvd25y&#10;ZXYueG1sUEsBAhQAFAAAAAgAh07iQLN8DElyAgAA5wQAAA4AAAAAAAAAAQAgAAAAJQEAAGRycy9l&#10;Mm9Eb2MueG1sUEsFBgAAAAAGAAYAWQEAAAkG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PH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165100</wp:posOffset>
                      </wp:positionV>
                      <wp:extent cx="5431155" cy="212725"/>
                      <wp:effectExtent l="3810" t="1270" r="3810" b="0"/>
                      <wp:wrapNone/>
                      <wp:docPr id="26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0" o:spid="_x0000_s1026" o:spt="202" type="#_x0000_t202" style="position:absolute;left:0pt;margin-left:4.95pt;margin-top:13pt;height:16.75pt;width:427.65pt;z-index:251678720;mso-width-relative:page;mso-height-relative:page;" filled="f" stroked="f" coordsize="21600,21600" o:gfxdata="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R6aZl1QAAAAcBAAAPAAAAAAAAAAEAIAAAACIAAABk&#10;cnMvZG93bnJldi54bWxQSwECFAAUAAAACACHTuJAioOHxgkCAAAWBAAADgAAAAAAAAABACAAAAAk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8890" r="13335" b="10160"/>
                      <wp:wrapNone/>
                      <wp:docPr id="25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default"/>
                                    </w:rPr>
                                    <w:t>${obo_nn}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" o:spid="_x0000_s1026" o:spt="1" style="position:absolute;left:0pt;margin-left:125.85pt;margin-top:1.6pt;height:9pt;width:9pt;z-index:25166336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ddVH1gAAAAgBAAAPAAAAAAAAAAEAIAAAACIAAABkcnMvZG93bnJldi54bWxQSwECFAAUAAAACACH&#10;TuJAOPUw7CYCAAB+BAAADgAAAAAAAAABACAAAAAlAQAAZHJzL2Uyb0RvYy54bWxQSwUGAAAAAAYA&#10;BgBZAQAAv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default"/>
                              </w:rPr>
                              <w:t>${obo_nn}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B. Urinalysis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161290</wp:posOffset>
                      </wp:positionV>
                      <wp:extent cx="5431155" cy="212725"/>
                      <wp:effectExtent l="1905" t="3175" r="0" b="3175"/>
                      <wp:wrapNone/>
                      <wp:docPr id="23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1" o:spid="_x0000_s1026" o:spt="202" type="#_x0000_t202" style="position:absolute;left:0pt;margin-left:5.55pt;margin-top:12.7pt;height:16.75pt;width:427.65pt;z-index:251679744;mso-width-relative:page;mso-height-relative:page;" filled="f" stroked="f" coordsize="21600,21600" o:gfxdata="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77g0rVAAAACAEAAA8AAAAAAAAAAQAgAAAAIgAAAGRy&#10;cy9kb3ducmV2LnhtbFBLAQIUABQAAAAIAIdO4kADqnVfCAIAABY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5080" r="13335" b="13970"/>
                      <wp:wrapNone/>
                      <wp:docPr id="22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125.85pt;margin-top:1.6pt;height:9pt;width:9pt;z-index:251666432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C7EFVU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5715" r="9525" b="13335"/>
                      <wp:wrapNone/>
                      <wp:docPr id="21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6" o:spid="_x0000_s1026" o:spt="1" style="position:absolute;left:0pt;margin-left:-0.6pt;margin-top:1.65pt;height:9pt;width:9pt;z-index:251665408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WFWuPC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C. Facalysis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151765</wp:posOffset>
                      </wp:positionV>
                      <wp:extent cx="5431155" cy="212725"/>
                      <wp:effectExtent l="2540" t="0" r="0" b="0"/>
                      <wp:wrapNone/>
                      <wp:docPr id="20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2" o:spid="_x0000_s1026" o:spt="202" type="#_x0000_t202" style="position:absolute;left:0pt;margin-left:5.6pt;margin-top:11.95pt;height:16.75pt;width:427.65pt;z-index:251680768;mso-width-relative:page;mso-height-relative:page;" filled="f" stroked="f" coordsize="21600,21600" o:gfxdata="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bC4F41gAAAAgBAAAPAAAAAAAAAAEAIAAAACIAAABk&#10;cnMvZG93bnJldi54bWxQSwECFAAUAAAACACHTuJAkvIWDA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0795" r="13335" b="8255"/>
                      <wp:wrapNone/>
                      <wp:docPr id="1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125.85pt;margin-top:1.6pt;height:9pt;width:9pt;z-index:25166848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Ax+g3t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1430" r="9525" b="7620"/>
                      <wp:wrapNone/>
                      <wp:docPr id="1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-0.6pt;margin-top:1.65pt;height:9pt;width:9pt;z-index:251667456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OHj9RC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D. HBS Ag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151765</wp:posOffset>
                      </wp:positionV>
                      <wp:extent cx="5431155" cy="212725"/>
                      <wp:effectExtent l="1270" t="0" r="0" b="1270"/>
                      <wp:wrapNone/>
                      <wp:docPr id="17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3" o:spid="_x0000_s1026" o:spt="202" type="#_x0000_t202" style="position:absolute;left:0pt;margin-left:5.5pt;margin-top:11.95pt;height:16.75pt;width:427.65pt;z-index:251681792;mso-width-relative:page;mso-height-relative:page;" filled="f" stroked="f" coordsize="21600,21600" o:gfxdata="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YJoiQ1gAAAAgBAAAPAAAAAAAAAAEAIAAAACIAAABk&#10;cnMvZG93bnJldi54bWxQSwECFAAUAAAACACHTuJAF3PG+Q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6985" r="13335" b="12065"/>
                      <wp:wrapNone/>
                      <wp:docPr id="16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1" o:spid="_x0000_s1026" o:spt="1" style="position:absolute;left:0pt;margin-left:125.85pt;margin-top:1.6pt;height:9pt;width:9pt;z-index:251670528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AUKJji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7620" r="9525" b="11430"/>
                      <wp:wrapNone/>
                      <wp:docPr id="15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-0.6pt;margin-top:1.65pt;height:9pt;width:9pt;z-index:251669504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D3&#10;bWOKJAIAAHM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E. Pregnancy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149225</wp:posOffset>
                      </wp:positionV>
                      <wp:extent cx="5431155" cy="212725"/>
                      <wp:effectExtent l="3175" t="0" r="4445" b="0"/>
                      <wp:wrapNone/>
                      <wp:docPr id="1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4" o:spid="_x0000_s1026" o:spt="202" type="#_x0000_t202" style="position:absolute;left:0pt;margin-left:5.65pt;margin-top:11.75pt;height:16.75pt;width:427.65pt;z-index:251682816;mso-width-relative:page;mso-height-relative:page;" filled="f" stroked="f" coordsize="21600,21600" o:gfxdata="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+qVA1gAAAAgBAAAPAAAAAAAAAAEAIAAAACIAAABk&#10;cnMvZG93bnJldi54bWxQSwECFAAUAAAACACHTuJAvOvyxggCAAAW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2700" r="13335" b="6350"/>
                      <wp:wrapNone/>
                      <wp:docPr id="1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" o:spid="_x0000_s1026" o:spt="1" style="position:absolute;left:0pt;margin-left:125.85pt;margin-top:1.6pt;height:9pt;width:9pt;z-index:251672576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DNh+CSJQIAAHM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3335" r="9525" b="5715"/>
                      <wp:wrapNone/>
                      <wp:docPr id="1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2" o:spid="_x0000_s1026" o:spt="1" style="position:absolute;left:0pt;margin-left:-0.6pt;margin-top:1.65pt;height:9pt;width:9pt;z-index:251671552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xAUQOyUCAABz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F. Drug Test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157480</wp:posOffset>
                      </wp:positionV>
                      <wp:extent cx="5431155" cy="212725"/>
                      <wp:effectExtent l="2540" t="3175" r="0" b="3175"/>
                      <wp:wrapNone/>
                      <wp:docPr id="11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5" o:spid="_x0000_s1026" o:spt="202" type="#_x0000_t202" style="position:absolute;left:0pt;margin-left:5.6pt;margin-top:12.4pt;height:16.75pt;width:427.65pt;z-index:251683840;mso-width-relative:page;mso-height-relative:page;" filled="f" stroked="f" coordsize="21600,21600" o:gfxdata="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01i79UAAAAIAQAADwAAAAAAAAABACAAAAAiAAAAZHJz&#10;L2Rvd25yZXYueG1sUEsBAhQAFAAAAAgAh07iQDXCAF8HAgAAFgQAAA4AAAAAAAAAAQAgAAAAJAEA&#10;AGRycy9lMm9Eb2MueG1sUEsFBgAAAAAGAAYAWQEAAJ0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8890" r="13335" b="10160"/>
                      <wp:wrapNone/>
                      <wp:docPr id="10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125.85pt;margin-top:1.6pt;height:9pt;width:9pt;z-index:251673600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nXV&#10;R9YAAAAIAQAADwAAAAAAAAABACAAAAAiAAAAZHJzL2Rvd25yZXYueG1sUEsBAhQAFAAAAAgAh07i&#10;QBntwukkAgAAcwQAAA4AAAAAAAAAAQAgAAAAJQEAAGRycy9lMm9Eb2MueG1sUEsFBgAAAAAGAAYA&#10;WQEAALs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9525" r="9525" b="9525"/>
                      <wp:wrapNone/>
                      <wp:docPr id="9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-0.6pt;margin-top:1.65pt;height:9pt;width:9pt;z-index:251673600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Ca&#10;x4h5JAIAAHI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G. Chest X-Ray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135255</wp:posOffset>
                      </wp:positionV>
                      <wp:extent cx="5431155" cy="212725"/>
                      <wp:effectExtent l="1905" t="0" r="0" b="635"/>
                      <wp:wrapNone/>
                      <wp:docPr id="8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31155" cy="212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Normal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ab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  Findings: _______________________________________________</w:t>
                                  </w:r>
                                </w:p>
                                <w:p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6" o:spid="_x0000_s1026" o:spt="202" type="#_x0000_t202" style="position:absolute;left:0pt;margin-left:5.55pt;margin-top:10.65pt;height:16.75pt;width:427.65pt;z-index:251684864;mso-width-relative:page;mso-height-relative:page;" filled="f" stroked="f" coordsize="21600,21600" o:gfxdata="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sztHzVAAAACAEAAA8AAAAAAAAAAQAgAAAAIgAAAGRy&#10;cy9kb3ducmV2LnhtbFBLAQIUABQAAAAIAIdO4kC6OlXPCAIAABUEAAAOAAAAAAAAAAEAIAAAACQ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Normal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Findings: _______________________________________________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5080" r="13335" b="13970"/>
                      <wp:wrapNone/>
                      <wp:docPr id="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26" o:spt="1" style="position:absolute;left:0pt;margin-left:125.85pt;margin-top:1.6pt;height:9pt;width:9pt;z-index:251675648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51&#10;1UfWAAAACAEAAA8AAAAAAAAAAQAgAAAAIgAAAGRycy9kb3ducmV2LnhtbFBLAQIUABQAAAAIAIdO&#10;4kCKPsbTJQIAAHIEAAAOAAAAAAAAAAEAIAAAACUBAABkcnMvZTJvRG9jLnhtbFBLBQYAAAAABgAG&#10;AFkBAAC8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5715" r="9525" b="13335"/>
                      <wp:wrapNone/>
                      <wp:docPr id="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6" o:spid="_x0000_s1026" o:spt="1" style="position:absolute;left:0pt;margin-left:-0.6pt;margin-top:1.65pt;height:9pt;width:9pt;z-index:251674624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WlRA&#10;1AAAAAYBAAAPAAAAAAAAAAEAIAAAACIAAABkcnMvZG93bnJldi54bWxQSwECFAAUAAAACACHTuJA&#10;g7w2eiUCAAByBAAADgAAAAAAAAABACAAAAAjAQAAZHJzL2Uyb0RvYy54bWxQSwUGAAAAAAYABgBZ&#10;AQAAug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85" w:type="dxa"/>
            <w:gridSpan w:val="3"/>
            <w:tcBorders>
              <w:lef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H. ECG</w:t>
            </w:r>
          </w:p>
        </w:tc>
        <w:tc>
          <w:tcPr>
            <w:tcW w:w="8818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20320</wp:posOffset>
                      </wp:positionV>
                      <wp:extent cx="114300" cy="114300"/>
                      <wp:effectExtent l="5715" t="10795" r="13335" b="8255"/>
                      <wp:wrapNone/>
                      <wp:docPr id="5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26" o:spt="1" style="position:absolute;left:0pt;margin-left:125.85pt;margin-top:1.6pt;height:9pt;width:9pt;z-index:251677696;mso-width-relative:page;mso-height-relative:page;" fillcolor="#FFFFFF" filled="t" stroked="t" coordsize="21600,21600" o:gfxdata="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nXV&#10;R9YAAAAIAQAADwAAAAAAAAABACAAAAAiAAAAZHJzL2Rvd25yZXYueG1sUEsBAhQAFAAAAAgAh07i&#10;QA6nfzUkAgAAcgQAAA4AAAAAAAAAAQAgAAAAJQEAAGRycy9lMm9Eb2MueG1sUEsFBgAAAAAGAAYA&#10;WQEAALs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9525" t="11430" r="9525" b="7620"/>
                      <wp:wrapNone/>
                      <wp:docPr id="4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26" o:spt="1" style="position:absolute;left:0pt;margin-left:-0.6pt;margin-top:1.65pt;height:9pt;width:9pt;z-index:251676672;mso-width-relative:page;mso-height-relative:page;" fillcolor="#FFFFFF" filled="t" stroked="t" coordsize="21600,21600" o:gfxdata="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VaVEDU&#10;AAAABgEAAA8AAAAAAAAAAQAgAAAAIgAAAGRycy9kb3ducmV2LnhtbFBLAQIUABQAAAAIAIdO4kAH&#10;JY+cJAIAAHIEAAAOAAAAAAAAAAEAIAAAACMBAABkcnMvZTJvRG9jLnhtbFBLBQYAAAAABgAGAFkB&#10;AAC5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11003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Others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6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6"/>
              <w:gridCol w:w="1052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restart"/>
                  <w:tcBorders>
                    <w:top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A – Physically fit for all types of work. No pertinent findings avoid.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B – Physically fit for all types of work. Has minor ailments that is easily and offers no handicap to work or to job applied for.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CLASS C – Employment at the risk and discretion of the management.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PENDING - _____________________________________________________________________________________________</w:t>
                  </w:r>
                </w:p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UNFIT - ________________________________________________________________________________________________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6" w:type="dxa"/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0526" w:type="dxa"/>
                  <w:vMerge w:val="continue"/>
                  <w:tcBorders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11003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REMARKS:</w: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46355</wp:posOffset>
                      </wp:positionV>
                      <wp:extent cx="6155055" cy="902335"/>
                      <wp:effectExtent l="1270" t="0" r="0" b="0"/>
                      <wp:wrapNone/>
                      <wp:docPr id="3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5055" cy="902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8" o:spid="_x0000_s1026" o:spt="202" type="#_x0000_t202" style="position:absolute;left:0pt;margin-left:47.9pt;margin-top:3.65pt;height:71.05pt;width:484.65pt;z-index:251685888;mso-width-relative:page;mso-height-relative:page;" filled="f" stroked="f" coordsize="21600,21600" o:gfxdata="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LJDqNYAAAAJAQAADwAAAAAAAAABACAAAAAiAAAA&#10;ZHJzL2Rvd25yZXYueG1sUEsBAhQAFAAAAAgAh07iQOYNisAJAgAAFQQAAA4AAAAAAAAAAQAgAAAA&#10;J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2190750</wp:posOffset>
                      </wp:positionH>
                      <wp:positionV relativeFrom="paragraph">
                        <wp:posOffset>73025</wp:posOffset>
                      </wp:positionV>
                      <wp:extent cx="3195320" cy="677545"/>
                      <wp:effectExtent l="2540" t="0" r="2540" b="1270"/>
                      <wp:wrapNone/>
                      <wp:docPr id="2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5320" cy="677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jc w:val="both"/>
                                    <w:rPr>
                                      <w:rFonts w:hint="default"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val="en-US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${</w:t>
                                  </w:r>
                                  <w:r>
                                    <w:rPr>
                                      <w:rFonts w:hint="default" w:ascii="Arial" w:hAnsi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university_physician_examine</w:t>
                                  </w:r>
                                  <w:r>
                                    <w:rPr>
                                      <w:rFonts w:hint="default" w:ascii="Arial" w:hAnsi="Arial" w:cs="Arial"/>
                                      <w:i w:val="0"/>
                                      <w:iCs w:val="0"/>
                                      <w:sz w:val="16"/>
                                      <w:szCs w:val="16"/>
                                      <w:lang w:val="en-US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University Physician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9" o:spid="_x0000_s1026" o:spt="202" type="#_x0000_t202" style="position:absolute;left:0pt;margin-left:172.5pt;margin-top:5.75pt;height:53.35pt;width:251.6pt;z-index:251686912;mso-width-relative:page;mso-height-relative:page;" filled="f" stroked="f" coordsize="21600,21600" o:gfxdata="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4jMxC1gAAAAoBAAAPAAAAAAAAAAEAIAAAACIAAABk&#10;cnMvZG93bnJldi54bWxQSwECFAAUAAAACACHTuJAukqnGAgCAAAVBAAADgAAAAAAAAABACAAAAAl&#10;AQAAZHJzL2Uyb0RvYy54bWxQSwUGAAAAAAYABgBZAQAAnw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Arial" w:hAnsi="Arial" w:cs="Arial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${</w:t>
                            </w:r>
                            <w:r>
                              <w:rPr>
                                <w:rFonts w:hint="default" w:ascii="Arial" w:hAnsi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university_physician_examine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6"/>
                                <w:szCs w:val="16"/>
                              </w:rPr>
                              <w:t>University Physician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2636520</wp:posOffset>
                      </wp:positionH>
                      <wp:positionV relativeFrom="paragraph">
                        <wp:posOffset>97155</wp:posOffset>
                      </wp:positionV>
                      <wp:extent cx="2295525" cy="10160"/>
                      <wp:effectExtent l="10160" t="10160" r="8890" b="8255"/>
                      <wp:wrapNone/>
                      <wp:docPr id="1" name="AutoShap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552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0" o:spid="_x0000_s1026" o:spt="32" type="#_x0000_t32" style="position:absolute;left:0pt;margin-left:207.6pt;margin-top:7.65pt;height:0.8pt;width:180.75pt;z-index:251687936;mso-width-relative:page;mso-height-relative:page;" filled="f" stroked="t" coordsize="21600,21600" o:gfxdata="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C6B2DVAAAACQEAAA8AAAAAAAAAAQAgAAAAIgAAAGRycy9kb3ducmV2&#10;LnhtbFBLAQIUABQAAAAIAIdO4kBZPIMs/wEAABcEAAAOAAAAAAAAAAEAIAAAACQBAABkcnMvZTJv&#10;RG9jLnhtbFBLBQYAAAAABgAGAFkBAACV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8"/>
                <w:szCs w:val="20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</w:tbl>
    <w:p/>
    <w:sectPr>
      <w:headerReference r:id="rId5" w:type="default"/>
      <w:pgSz w:w="11906" w:h="16838"/>
      <w:pgMar w:top="720" w:right="720" w:bottom="720" w:left="720" w:header="432" w:footer="432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FM-AA-INT-11</w:t>
    </w:r>
  </w:p>
  <w:p>
    <w:pPr>
      <w:pStyle w:val="9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>
    <w:pPr>
      <w:pStyle w:val="9"/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C0169"/>
    <w:multiLevelType w:val="singleLevel"/>
    <w:tmpl w:val="D9FC016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B22B5B0"/>
    <w:multiLevelType w:val="singleLevel"/>
    <w:tmpl w:val="EB22B5B0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2BE2066F"/>
    <w:multiLevelType w:val="singleLevel"/>
    <w:tmpl w:val="2BE2066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42D41155"/>
    <w:multiLevelType w:val="singleLevel"/>
    <w:tmpl w:val="42D41155"/>
    <w:lvl w:ilvl="0" w:tentative="0">
      <w:start w:val="5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6E"/>
    <w:rsid w:val="00047D00"/>
    <w:rsid w:val="00107E99"/>
    <w:rsid w:val="00167524"/>
    <w:rsid w:val="00186361"/>
    <w:rsid w:val="001D0421"/>
    <w:rsid w:val="0021347C"/>
    <w:rsid w:val="00276CDC"/>
    <w:rsid w:val="002B21E8"/>
    <w:rsid w:val="002D2642"/>
    <w:rsid w:val="002E0207"/>
    <w:rsid w:val="003240B9"/>
    <w:rsid w:val="00351BBF"/>
    <w:rsid w:val="00383BBB"/>
    <w:rsid w:val="003B47EE"/>
    <w:rsid w:val="00406B9C"/>
    <w:rsid w:val="004324D9"/>
    <w:rsid w:val="004740E2"/>
    <w:rsid w:val="004D7B27"/>
    <w:rsid w:val="004E528A"/>
    <w:rsid w:val="004E535F"/>
    <w:rsid w:val="005B4F36"/>
    <w:rsid w:val="005C530B"/>
    <w:rsid w:val="005E4E3B"/>
    <w:rsid w:val="005F1AAD"/>
    <w:rsid w:val="00600B0F"/>
    <w:rsid w:val="0063577B"/>
    <w:rsid w:val="006C64BC"/>
    <w:rsid w:val="006E0C35"/>
    <w:rsid w:val="00721F9D"/>
    <w:rsid w:val="007951C1"/>
    <w:rsid w:val="007A71D9"/>
    <w:rsid w:val="007B7439"/>
    <w:rsid w:val="007F01B9"/>
    <w:rsid w:val="0081509B"/>
    <w:rsid w:val="00832983"/>
    <w:rsid w:val="008B661E"/>
    <w:rsid w:val="009E553B"/>
    <w:rsid w:val="00A47778"/>
    <w:rsid w:val="00A8346E"/>
    <w:rsid w:val="00B051D1"/>
    <w:rsid w:val="00B65129"/>
    <w:rsid w:val="00BC2431"/>
    <w:rsid w:val="00BD7DF5"/>
    <w:rsid w:val="00C16696"/>
    <w:rsid w:val="00D334F1"/>
    <w:rsid w:val="00D42A2B"/>
    <w:rsid w:val="00D53461"/>
    <w:rsid w:val="00DA48E8"/>
    <w:rsid w:val="00DE295B"/>
    <w:rsid w:val="00E57496"/>
    <w:rsid w:val="00EE070A"/>
    <w:rsid w:val="00F03870"/>
    <w:rsid w:val="00F03DE7"/>
    <w:rsid w:val="00F36F99"/>
    <w:rsid w:val="00FC6E10"/>
    <w:rsid w:val="13924530"/>
    <w:rsid w:val="16F80108"/>
    <w:rsid w:val="19A76649"/>
    <w:rsid w:val="19F12C00"/>
    <w:rsid w:val="26846785"/>
    <w:rsid w:val="2A4D1D56"/>
    <w:rsid w:val="33860D7D"/>
    <w:rsid w:val="33EA762F"/>
    <w:rsid w:val="33FE0AB1"/>
    <w:rsid w:val="35A91D6F"/>
    <w:rsid w:val="3A5F1999"/>
    <w:rsid w:val="4103330C"/>
    <w:rsid w:val="4C192EFD"/>
    <w:rsid w:val="68C244C9"/>
    <w:rsid w:val="698B56F0"/>
    <w:rsid w:val="69E14D72"/>
    <w:rsid w:val="6B5A0D00"/>
    <w:rsid w:val="7A6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semiHidden/>
    <w:unhideWhenUsed/>
    <w:uiPriority w:val="99"/>
    <w:rPr>
      <w:sz w:val="16"/>
      <w:szCs w:val="16"/>
    </w:rPr>
  </w:style>
  <w:style w:type="paragraph" w:styleId="6">
    <w:name w:val="annotation text"/>
    <w:basedOn w:val="1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2"/>
    <w:semiHidden/>
    <w:unhideWhenUsed/>
    <w:qFormat/>
    <w:uiPriority w:val="99"/>
    <w:rPr>
      <w:b/>
      <w:bCs/>
    </w:rPr>
  </w:style>
  <w:style w:type="paragraph" w:styleId="8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Comment Text Char"/>
    <w:link w:val="6"/>
    <w:semiHidden/>
    <w:qFormat/>
    <w:uiPriority w:val="99"/>
    <w:rPr>
      <w:sz w:val="20"/>
      <w:szCs w:val="20"/>
    </w:rPr>
  </w:style>
  <w:style w:type="character" w:customStyle="1" w:styleId="12">
    <w:name w:val="Comment Subject Char"/>
    <w:link w:val="7"/>
    <w:semiHidden/>
    <w:qFormat/>
    <w:uiPriority w:val="99"/>
    <w:rPr>
      <w:b/>
      <w:bCs/>
      <w:sz w:val="20"/>
      <w:szCs w:val="20"/>
    </w:rPr>
  </w:style>
  <w:style w:type="character" w:customStyle="1" w:styleId="13">
    <w:name w:val="Balloon Text Char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Header Char"/>
    <w:basedOn w:val="2"/>
    <w:link w:val="9"/>
    <w:uiPriority w:val="99"/>
  </w:style>
  <w:style w:type="character" w:customStyle="1" w:styleId="15">
    <w:name w:val="Footer Char"/>
    <w:basedOn w:val="2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0BF687-04ED-4E05-8B43-962597110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REPORT</Template>
  <Pages>2</Pages>
  <Words>205</Words>
  <Characters>1175</Characters>
  <Lines>9</Lines>
  <Paragraphs>2</Paragraphs>
  <TotalTime>4</TotalTime>
  <ScaleCrop>false</ScaleCrop>
  <LinksUpToDate>false</LinksUpToDate>
  <CharactersWithSpaces>1378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2022-08-17T04:55:00Z</dcterms:created>
  <dc:creator>Carlos Manuel Abalos</dc:creator>
  <cp:lastModifiedBy>Jericho</cp:lastModifiedBy>
  <cp:lastPrinted>2017-02-10T05:30:00Z</cp:lastPrinted>
  <dcterms:modified xsi:type="dcterms:W3CDTF">2022-10-03T08:23:41Z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AFC27A5CEBB441429D05A234050D10DC</vt:lpwstr>
  </property>
</Properties>
</file>